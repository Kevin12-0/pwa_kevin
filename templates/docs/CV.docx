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4B97A850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5D60533C" w14:textId="58F66692" w:rsidR="000629D5" w:rsidRDefault="009C2E1F" w:rsidP="001B2ABD">
            <w:pPr>
              <w:tabs>
                <w:tab w:val="left" w:pos="990"/>
              </w:tabs>
              <w:jc w:val="center"/>
            </w:pPr>
            <w:r w:rsidRPr="009C2E1F">
              <w:drawing>
                <wp:anchor distT="0" distB="0" distL="114300" distR="114300" simplePos="0" relativeHeight="251658240" behindDoc="0" locked="0" layoutInCell="1" allowOverlap="1" wp14:anchorId="0013FC38" wp14:editId="09EE9A19">
                  <wp:simplePos x="0" y="0"/>
                  <wp:positionH relativeFrom="column">
                    <wp:posOffset>-1705610</wp:posOffset>
                  </wp:positionH>
                  <wp:positionV relativeFrom="paragraph">
                    <wp:posOffset>31750</wp:posOffset>
                  </wp:positionV>
                  <wp:extent cx="1730375" cy="2044700"/>
                  <wp:effectExtent l="0" t="0" r="3175" b="0"/>
                  <wp:wrapThrough wrapText="bothSides">
                    <wp:wrapPolygon edited="0">
                      <wp:start x="0" y="0"/>
                      <wp:lineTo x="0" y="21332"/>
                      <wp:lineTo x="21402" y="21332"/>
                      <wp:lineTo x="21402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53661BB5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61F92BBF" w14:textId="56AD67F9" w:rsidR="000C4FBB" w:rsidRDefault="000C4FBB" w:rsidP="000C4FBB">
            <w:pPr>
              <w:pStyle w:val="Ttulo1"/>
            </w:pPr>
            <w:r>
              <w:t>¿Quién Soy?</w:t>
            </w:r>
          </w:p>
          <w:p w14:paraId="7D602A5A" w14:textId="5CB10362" w:rsidR="000C4FBB" w:rsidRDefault="000C4FBB" w:rsidP="000C4FBB">
            <w:pPr>
              <w:jc w:val="both"/>
            </w:pPr>
            <w:r w:rsidRPr="00CC0D54">
              <w:rPr>
                <w:sz w:val="22"/>
                <w:szCs w:val="24"/>
              </w:rPr>
              <w:t>Soy estudiante de la Universidad Tecnológica de Tulancingo, de la carre Ingeniería en Desarrollo y Gestión de Software, soy apasionado por la tecnología y la innovación, estoy aprendiendo constantemente nuevas herramientas, aplicando los conocimientos adquiridos para generar proyectos tecnológicos</w:t>
            </w:r>
            <w:r>
              <w:t>.</w:t>
            </w:r>
          </w:p>
          <w:p w14:paraId="17902774" w14:textId="4E5AD2F7" w:rsidR="00846D4F" w:rsidRDefault="00846D4F" w:rsidP="000C4FBB">
            <w:pPr>
              <w:jc w:val="both"/>
            </w:pPr>
          </w:p>
          <w:p w14:paraId="0D5C3822" w14:textId="7E63EB27" w:rsidR="000C4FBB" w:rsidRPr="00846D4F" w:rsidRDefault="000C4FBB" w:rsidP="000C4FBB">
            <w:pPr>
              <w:pStyle w:val="Ttulo1"/>
            </w:pPr>
            <w:r>
              <w:t>Habilidades Técnicas</w:t>
            </w:r>
          </w:p>
          <w:p w14:paraId="3C56CBF8" w14:textId="7525F935" w:rsidR="000629D5" w:rsidRPr="00CC0D54" w:rsidRDefault="000629D5" w:rsidP="000C4FBB">
            <w:pPr>
              <w:rPr>
                <w:sz w:val="22"/>
                <w:szCs w:val="24"/>
              </w:rPr>
            </w:pPr>
          </w:p>
          <w:p w14:paraId="7582C5DD" w14:textId="7935BE24" w:rsidR="000C4FBB" w:rsidRPr="00CC0D54" w:rsidRDefault="000C4FBB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 w:rsidRPr="00CC0D54">
              <w:rPr>
                <w:sz w:val="22"/>
                <w:szCs w:val="24"/>
              </w:rPr>
              <w:t xml:space="preserve">Lenguajes de Programación: Python, Java, JavaScript, C++, Dart, </w:t>
            </w:r>
            <w:proofErr w:type="spellStart"/>
            <w:r w:rsidRPr="00CC0D54">
              <w:rPr>
                <w:sz w:val="22"/>
                <w:szCs w:val="24"/>
              </w:rPr>
              <w:t>TypeScript</w:t>
            </w:r>
            <w:proofErr w:type="spellEnd"/>
            <w:r w:rsidR="00CC0D54" w:rsidRPr="00CC0D54">
              <w:rPr>
                <w:sz w:val="22"/>
                <w:szCs w:val="24"/>
              </w:rPr>
              <w:t xml:space="preserve">, </w:t>
            </w:r>
            <w:proofErr w:type="spellStart"/>
            <w:r w:rsidR="00CC0D54" w:rsidRPr="00CC0D54">
              <w:rPr>
                <w:sz w:val="22"/>
                <w:szCs w:val="24"/>
              </w:rPr>
              <w:t>Kotlin</w:t>
            </w:r>
            <w:proofErr w:type="spellEnd"/>
          </w:p>
          <w:p w14:paraId="2B697136" w14:textId="68E12C11" w:rsidR="000C4FBB" w:rsidRPr="00CC0D54" w:rsidRDefault="000C4FBB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 w:rsidRPr="00CC0D54">
              <w:rPr>
                <w:sz w:val="22"/>
                <w:szCs w:val="24"/>
              </w:rPr>
              <w:t xml:space="preserve">Lenguajes de Maquetado: HTML, CSS, </w:t>
            </w:r>
            <w:proofErr w:type="spellStart"/>
            <w:r w:rsidRPr="00CC0D54">
              <w:rPr>
                <w:sz w:val="22"/>
                <w:szCs w:val="24"/>
              </w:rPr>
              <w:t>SaSS</w:t>
            </w:r>
            <w:proofErr w:type="spellEnd"/>
          </w:p>
          <w:p w14:paraId="21648981" w14:textId="442AC0E5" w:rsidR="000C4FBB" w:rsidRPr="00CC0D54" w:rsidRDefault="00CC0D54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 w:rsidRPr="00CC0D54">
              <w:rPr>
                <w:sz w:val="22"/>
                <w:szCs w:val="24"/>
              </w:rPr>
              <w:t>Bases de datos Relacionales, MySQL, PostgreSQL, SQLite3</w:t>
            </w:r>
          </w:p>
          <w:p w14:paraId="3736F1C6" w14:textId="2167F9B7" w:rsidR="00CC0D54" w:rsidRPr="00CC0D54" w:rsidRDefault="00CC0D54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 w:rsidRPr="00CC0D54">
              <w:rPr>
                <w:sz w:val="22"/>
                <w:szCs w:val="24"/>
              </w:rPr>
              <w:t xml:space="preserve">Bases de datos no relacionales: </w:t>
            </w:r>
            <w:proofErr w:type="spellStart"/>
            <w:r w:rsidRPr="00CC0D54">
              <w:rPr>
                <w:sz w:val="22"/>
                <w:szCs w:val="24"/>
              </w:rPr>
              <w:t>CosmosDB</w:t>
            </w:r>
            <w:proofErr w:type="spellEnd"/>
            <w:r w:rsidRPr="00CC0D54">
              <w:rPr>
                <w:sz w:val="22"/>
                <w:szCs w:val="24"/>
              </w:rPr>
              <w:t xml:space="preserve">, MongoDB, </w:t>
            </w:r>
            <w:proofErr w:type="spellStart"/>
            <w:r w:rsidRPr="00CC0D54">
              <w:rPr>
                <w:sz w:val="22"/>
                <w:szCs w:val="24"/>
              </w:rPr>
              <w:t>Firebase</w:t>
            </w:r>
            <w:proofErr w:type="spellEnd"/>
          </w:p>
          <w:p w14:paraId="4E8898E4" w14:textId="23FE70F6" w:rsidR="00CC0D54" w:rsidRPr="00CC0D54" w:rsidRDefault="00CC0D54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 w:rsidRPr="00CC0D54">
              <w:rPr>
                <w:sz w:val="22"/>
                <w:szCs w:val="24"/>
              </w:rPr>
              <w:t>Hardware Libre: Arduino</w:t>
            </w:r>
          </w:p>
          <w:p w14:paraId="73404F00" w14:textId="43EBCA25" w:rsidR="00CC0D54" w:rsidRPr="00CC0D54" w:rsidRDefault="00CC0D54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proofErr w:type="spellStart"/>
            <w:r w:rsidRPr="00CC0D54">
              <w:rPr>
                <w:sz w:val="22"/>
                <w:szCs w:val="24"/>
              </w:rPr>
              <w:t>Machile</w:t>
            </w:r>
            <w:proofErr w:type="spellEnd"/>
            <w:r w:rsidRPr="00CC0D54">
              <w:rPr>
                <w:sz w:val="22"/>
                <w:szCs w:val="24"/>
              </w:rPr>
              <w:t xml:space="preserve"> </w:t>
            </w:r>
            <w:proofErr w:type="spellStart"/>
            <w:r w:rsidRPr="00CC0D54">
              <w:rPr>
                <w:sz w:val="22"/>
                <w:szCs w:val="24"/>
              </w:rPr>
              <w:t>Learning</w:t>
            </w:r>
            <w:proofErr w:type="spellEnd"/>
            <w:r w:rsidRPr="00CC0D54">
              <w:rPr>
                <w:sz w:val="22"/>
                <w:szCs w:val="24"/>
              </w:rPr>
              <w:t xml:space="preserve">: Machine </w:t>
            </w:r>
            <w:proofErr w:type="spellStart"/>
            <w:r w:rsidRPr="00CC0D54">
              <w:rPr>
                <w:sz w:val="22"/>
                <w:szCs w:val="24"/>
              </w:rPr>
              <w:t>Learning</w:t>
            </w:r>
            <w:proofErr w:type="spellEnd"/>
            <w:r w:rsidRPr="00CC0D54">
              <w:rPr>
                <w:sz w:val="22"/>
                <w:szCs w:val="24"/>
              </w:rPr>
              <w:t xml:space="preserve"> </w:t>
            </w:r>
            <w:proofErr w:type="spellStart"/>
            <w:r w:rsidRPr="00CC0D54">
              <w:rPr>
                <w:sz w:val="22"/>
                <w:szCs w:val="24"/>
              </w:rPr>
              <w:t>For</w:t>
            </w:r>
            <w:proofErr w:type="spellEnd"/>
            <w:r w:rsidRPr="00CC0D54">
              <w:rPr>
                <w:sz w:val="22"/>
                <w:szCs w:val="24"/>
              </w:rPr>
              <w:t xml:space="preserve"> </w:t>
            </w:r>
            <w:proofErr w:type="spellStart"/>
            <w:r w:rsidRPr="00CC0D54">
              <w:rPr>
                <w:sz w:val="22"/>
                <w:szCs w:val="24"/>
              </w:rPr>
              <w:t>Kids</w:t>
            </w:r>
            <w:proofErr w:type="spellEnd"/>
            <w:r w:rsidRPr="00CC0D54">
              <w:rPr>
                <w:sz w:val="22"/>
                <w:szCs w:val="24"/>
              </w:rPr>
              <w:t xml:space="preserve">, </w:t>
            </w:r>
            <w:proofErr w:type="spellStart"/>
            <w:r w:rsidRPr="00CC0D54">
              <w:rPr>
                <w:sz w:val="22"/>
                <w:szCs w:val="24"/>
              </w:rPr>
              <w:t>Techable</w:t>
            </w:r>
            <w:proofErr w:type="spellEnd"/>
            <w:r w:rsidRPr="00CC0D54">
              <w:rPr>
                <w:sz w:val="22"/>
                <w:szCs w:val="24"/>
              </w:rPr>
              <w:t xml:space="preserve"> Machine</w:t>
            </w:r>
          </w:p>
          <w:p w14:paraId="47B6C81B" w14:textId="713FFE9B" w:rsidR="00CC0D54" w:rsidRPr="00CC0D54" w:rsidRDefault="00CC0D54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 w:rsidRPr="00CC0D54">
              <w:rPr>
                <w:sz w:val="22"/>
                <w:szCs w:val="24"/>
              </w:rPr>
              <w:t xml:space="preserve">Herramientas de control de versiones, GitHub, </w:t>
            </w:r>
            <w:proofErr w:type="spellStart"/>
            <w:r w:rsidRPr="00CC0D54">
              <w:rPr>
                <w:sz w:val="22"/>
                <w:szCs w:val="24"/>
              </w:rPr>
              <w:t>GitLab</w:t>
            </w:r>
            <w:proofErr w:type="spellEnd"/>
          </w:p>
          <w:p w14:paraId="3F177400" w14:textId="5B66D4F5" w:rsidR="00CC0D54" w:rsidRPr="0026795D" w:rsidRDefault="00CC0D54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 w:rsidRPr="0026795D">
              <w:rPr>
                <w:sz w:val="22"/>
                <w:szCs w:val="24"/>
              </w:rPr>
              <w:t xml:space="preserve">Redes: Cisco </w:t>
            </w:r>
            <w:proofErr w:type="spellStart"/>
            <w:r w:rsidRPr="0026795D">
              <w:rPr>
                <w:sz w:val="22"/>
                <w:szCs w:val="24"/>
              </w:rPr>
              <w:t>IoT</w:t>
            </w:r>
            <w:proofErr w:type="spellEnd"/>
          </w:p>
          <w:p w14:paraId="13049585" w14:textId="7F0E4630" w:rsidR="00CC0D54" w:rsidRPr="0026795D" w:rsidRDefault="00CC0D54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 w:rsidRPr="0026795D">
              <w:rPr>
                <w:sz w:val="22"/>
                <w:szCs w:val="24"/>
              </w:rPr>
              <w:t xml:space="preserve">IDE: Visual Studio </w:t>
            </w:r>
            <w:proofErr w:type="spellStart"/>
            <w:r w:rsidRPr="0026795D">
              <w:rPr>
                <w:sz w:val="22"/>
                <w:szCs w:val="24"/>
              </w:rPr>
              <w:t>Code</w:t>
            </w:r>
            <w:proofErr w:type="spellEnd"/>
            <w:r w:rsidRPr="0026795D">
              <w:rPr>
                <w:sz w:val="22"/>
                <w:szCs w:val="24"/>
              </w:rPr>
              <w:t xml:space="preserve">, </w:t>
            </w:r>
            <w:proofErr w:type="spellStart"/>
            <w:r w:rsidRPr="0026795D">
              <w:rPr>
                <w:sz w:val="22"/>
                <w:szCs w:val="24"/>
              </w:rPr>
              <w:t>Pycharm</w:t>
            </w:r>
            <w:proofErr w:type="spellEnd"/>
            <w:r w:rsidRPr="0026795D">
              <w:rPr>
                <w:sz w:val="22"/>
                <w:szCs w:val="24"/>
              </w:rPr>
              <w:t xml:space="preserve">, NetBeans, Sublime Text, Eclipse, Brackets, Dev-C++, </w:t>
            </w:r>
            <w:proofErr w:type="spellStart"/>
            <w:r w:rsidRPr="0026795D">
              <w:rPr>
                <w:sz w:val="22"/>
                <w:szCs w:val="24"/>
              </w:rPr>
              <w:t>Ligth</w:t>
            </w:r>
            <w:proofErr w:type="spellEnd"/>
            <w:r w:rsidRPr="0026795D">
              <w:rPr>
                <w:sz w:val="22"/>
                <w:szCs w:val="24"/>
              </w:rPr>
              <w:t xml:space="preserve"> Table, Adobe </w:t>
            </w:r>
            <w:proofErr w:type="spellStart"/>
            <w:r w:rsidRPr="0026795D">
              <w:rPr>
                <w:sz w:val="22"/>
                <w:szCs w:val="24"/>
              </w:rPr>
              <w:t>DreamWeaber</w:t>
            </w:r>
            <w:proofErr w:type="spellEnd"/>
            <w:r w:rsidRPr="0026795D">
              <w:rPr>
                <w:sz w:val="22"/>
                <w:szCs w:val="24"/>
              </w:rPr>
              <w:t xml:space="preserve">, Aqua, Android Studio </w:t>
            </w:r>
            <w:proofErr w:type="spellStart"/>
            <w:r w:rsidRPr="0026795D">
              <w:rPr>
                <w:sz w:val="22"/>
                <w:szCs w:val="24"/>
              </w:rPr>
              <w:t>Code</w:t>
            </w:r>
            <w:proofErr w:type="spellEnd"/>
          </w:p>
          <w:p w14:paraId="61A78DE1" w14:textId="1A7D8886" w:rsidR="00CC0D54" w:rsidRPr="0026795D" w:rsidRDefault="00CC0D54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 w:rsidRPr="0026795D">
              <w:rPr>
                <w:sz w:val="22"/>
                <w:szCs w:val="24"/>
              </w:rPr>
              <w:t>Sistemas Operativos: GNU Linux, Windows, MacOS</w:t>
            </w:r>
          </w:p>
          <w:p w14:paraId="5CEB2BA9" w14:textId="180E2128" w:rsidR="00CC0D54" w:rsidRPr="0026795D" w:rsidRDefault="00CC0D54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 w:rsidRPr="0026795D">
              <w:rPr>
                <w:sz w:val="22"/>
                <w:szCs w:val="24"/>
              </w:rPr>
              <w:t xml:space="preserve">Software de Ofimática: Microsoft Office, Libre Office, WPS Office, Google </w:t>
            </w:r>
            <w:proofErr w:type="spellStart"/>
            <w:r w:rsidRPr="0026795D">
              <w:rPr>
                <w:sz w:val="22"/>
                <w:szCs w:val="24"/>
              </w:rPr>
              <w:t>Docs</w:t>
            </w:r>
            <w:proofErr w:type="spellEnd"/>
            <w:r w:rsidRPr="0026795D">
              <w:rPr>
                <w:sz w:val="22"/>
                <w:szCs w:val="24"/>
              </w:rPr>
              <w:t xml:space="preserve"> </w:t>
            </w:r>
            <w:proofErr w:type="spellStart"/>
            <w:r w:rsidRPr="0026795D">
              <w:rPr>
                <w:sz w:val="22"/>
                <w:szCs w:val="24"/>
              </w:rPr>
              <w:t>Editors</w:t>
            </w:r>
            <w:proofErr w:type="spellEnd"/>
            <w:r w:rsidRPr="0026795D">
              <w:rPr>
                <w:sz w:val="22"/>
                <w:szCs w:val="24"/>
              </w:rPr>
              <w:t>.</w:t>
            </w:r>
          </w:p>
          <w:p w14:paraId="711ABA2B" w14:textId="4F47ACD1" w:rsidR="00CC0D54" w:rsidRPr="0026795D" w:rsidRDefault="0026795D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 w:rsidRPr="0026795D">
              <w:rPr>
                <w:sz w:val="22"/>
                <w:szCs w:val="24"/>
              </w:rPr>
              <w:t xml:space="preserve">Herramientas de Administración de Proyectos: Microsoft </w:t>
            </w:r>
            <w:proofErr w:type="spellStart"/>
            <w:r w:rsidRPr="0026795D">
              <w:rPr>
                <w:sz w:val="22"/>
                <w:szCs w:val="24"/>
              </w:rPr>
              <w:t>Teams</w:t>
            </w:r>
            <w:proofErr w:type="spellEnd"/>
          </w:p>
          <w:p w14:paraId="0BBDB136" w14:textId="66D718BB" w:rsidR="0026795D" w:rsidRPr="0026795D" w:rsidRDefault="0026795D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 w:rsidRPr="0026795D">
              <w:rPr>
                <w:sz w:val="22"/>
                <w:szCs w:val="24"/>
              </w:rPr>
              <w:t xml:space="preserve">Plataformas de desarrollo en Línea: </w:t>
            </w:r>
            <w:proofErr w:type="spellStart"/>
            <w:r w:rsidRPr="0026795D">
              <w:rPr>
                <w:sz w:val="22"/>
                <w:szCs w:val="24"/>
              </w:rPr>
              <w:t>GitPod</w:t>
            </w:r>
            <w:proofErr w:type="spellEnd"/>
            <w:r w:rsidRPr="0026795D">
              <w:rPr>
                <w:sz w:val="22"/>
                <w:szCs w:val="24"/>
              </w:rPr>
              <w:t>, Repl.it</w:t>
            </w:r>
          </w:p>
          <w:p w14:paraId="64DCB165" w14:textId="17B6E2B7" w:rsidR="0026795D" w:rsidRPr="0026795D" w:rsidRDefault="0026795D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 w:rsidRPr="0026795D">
              <w:rPr>
                <w:sz w:val="22"/>
                <w:szCs w:val="24"/>
              </w:rPr>
              <w:t xml:space="preserve">Web </w:t>
            </w:r>
            <w:proofErr w:type="spellStart"/>
            <w:r w:rsidRPr="0026795D">
              <w:rPr>
                <w:sz w:val="22"/>
                <w:szCs w:val="24"/>
              </w:rPr>
              <w:t>Frameworks</w:t>
            </w:r>
            <w:proofErr w:type="spellEnd"/>
            <w:r w:rsidRPr="0026795D">
              <w:rPr>
                <w:sz w:val="22"/>
                <w:szCs w:val="24"/>
              </w:rPr>
              <w:t xml:space="preserve">: Web.py, </w:t>
            </w:r>
            <w:proofErr w:type="spellStart"/>
            <w:r w:rsidRPr="0026795D">
              <w:rPr>
                <w:sz w:val="22"/>
                <w:szCs w:val="24"/>
              </w:rPr>
              <w:t>Flask</w:t>
            </w:r>
            <w:proofErr w:type="spellEnd"/>
            <w:r w:rsidRPr="0026795D">
              <w:rPr>
                <w:sz w:val="22"/>
                <w:szCs w:val="24"/>
              </w:rPr>
              <w:t xml:space="preserve">, Django, </w:t>
            </w:r>
            <w:proofErr w:type="spellStart"/>
            <w:r w:rsidRPr="0026795D">
              <w:rPr>
                <w:sz w:val="22"/>
                <w:szCs w:val="24"/>
              </w:rPr>
              <w:t>React</w:t>
            </w:r>
            <w:proofErr w:type="spellEnd"/>
          </w:p>
          <w:p w14:paraId="5E245694" w14:textId="3D2DE4FC" w:rsidR="0026795D" w:rsidRPr="0026795D" w:rsidRDefault="0026795D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 w:rsidRPr="0026795D">
              <w:rPr>
                <w:sz w:val="22"/>
                <w:szCs w:val="24"/>
              </w:rPr>
              <w:t>Mo</w:t>
            </w:r>
            <w:r w:rsidR="001E60AD">
              <w:rPr>
                <w:sz w:val="22"/>
                <w:szCs w:val="24"/>
              </w:rPr>
              <w:t>bile</w:t>
            </w:r>
            <w:r w:rsidRPr="0026795D">
              <w:rPr>
                <w:sz w:val="22"/>
                <w:szCs w:val="24"/>
              </w:rPr>
              <w:t xml:space="preserve"> </w:t>
            </w:r>
            <w:proofErr w:type="spellStart"/>
            <w:r w:rsidRPr="0026795D">
              <w:rPr>
                <w:sz w:val="22"/>
                <w:szCs w:val="24"/>
              </w:rPr>
              <w:t>Frameworks</w:t>
            </w:r>
            <w:proofErr w:type="spellEnd"/>
            <w:r w:rsidRPr="0026795D">
              <w:rPr>
                <w:sz w:val="22"/>
                <w:szCs w:val="24"/>
              </w:rPr>
              <w:t xml:space="preserve">: </w:t>
            </w:r>
            <w:proofErr w:type="spellStart"/>
            <w:r w:rsidRPr="0026795D">
              <w:rPr>
                <w:sz w:val="22"/>
                <w:szCs w:val="24"/>
              </w:rPr>
              <w:t>Flutter</w:t>
            </w:r>
            <w:proofErr w:type="spellEnd"/>
          </w:p>
          <w:p w14:paraId="6E5F71AF" w14:textId="5554585A" w:rsidR="0026795D" w:rsidRDefault="0026795D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 w:rsidRPr="0026795D">
              <w:rPr>
                <w:sz w:val="22"/>
                <w:szCs w:val="24"/>
              </w:rPr>
              <w:t xml:space="preserve">API </w:t>
            </w:r>
            <w:proofErr w:type="spellStart"/>
            <w:r w:rsidRPr="0026795D">
              <w:rPr>
                <w:sz w:val="22"/>
                <w:szCs w:val="24"/>
              </w:rPr>
              <w:t>Frameworks</w:t>
            </w:r>
            <w:proofErr w:type="spellEnd"/>
            <w:r w:rsidRPr="0026795D">
              <w:rPr>
                <w:sz w:val="22"/>
                <w:szCs w:val="24"/>
              </w:rPr>
              <w:t xml:space="preserve">: </w:t>
            </w:r>
            <w:proofErr w:type="spellStart"/>
            <w:r w:rsidRPr="0026795D">
              <w:rPr>
                <w:sz w:val="22"/>
                <w:szCs w:val="24"/>
              </w:rPr>
              <w:t>FastAPI</w:t>
            </w:r>
            <w:proofErr w:type="spellEnd"/>
          </w:p>
          <w:p w14:paraId="1FCE4C97" w14:textId="507A3203" w:rsidR="001E60AD" w:rsidRDefault="001E60AD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CSS </w:t>
            </w:r>
            <w:proofErr w:type="spellStart"/>
            <w:r>
              <w:rPr>
                <w:sz w:val="22"/>
                <w:szCs w:val="24"/>
              </w:rPr>
              <w:t>Frameworks</w:t>
            </w:r>
            <w:proofErr w:type="spellEnd"/>
            <w:r>
              <w:rPr>
                <w:sz w:val="22"/>
                <w:szCs w:val="24"/>
              </w:rPr>
              <w:t xml:space="preserve">: </w:t>
            </w:r>
            <w:proofErr w:type="spellStart"/>
            <w:r>
              <w:rPr>
                <w:sz w:val="22"/>
                <w:szCs w:val="24"/>
              </w:rPr>
              <w:t>Bulma</w:t>
            </w:r>
            <w:proofErr w:type="spellEnd"/>
            <w:r>
              <w:rPr>
                <w:sz w:val="22"/>
                <w:szCs w:val="24"/>
              </w:rPr>
              <w:t xml:space="preserve">, </w:t>
            </w:r>
            <w:proofErr w:type="spellStart"/>
            <w:r>
              <w:rPr>
                <w:sz w:val="22"/>
                <w:szCs w:val="24"/>
              </w:rPr>
              <w:t>Materialize</w:t>
            </w:r>
            <w:proofErr w:type="spellEnd"/>
          </w:p>
          <w:p w14:paraId="37EAF668" w14:textId="77777777" w:rsidR="0026795D" w:rsidRDefault="0026795D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Entornos en tiempo de ejecución: Node.js</w:t>
            </w:r>
          </w:p>
          <w:p w14:paraId="032C150E" w14:textId="24B65B5C" w:rsidR="0026795D" w:rsidRDefault="0026795D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Servicios de Hosting: Azure</w:t>
            </w:r>
          </w:p>
          <w:p w14:paraId="02DB9AAA" w14:textId="15D7E161" w:rsidR="001E60AD" w:rsidRDefault="001E60AD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Contenedores: Docker </w:t>
            </w:r>
          </w:p>
          <w:p w14:paraId="5E03E61B" w14:textId="77777777" w:rsidR="0026795D" w:rsidRDefault="0026795D" w:rsidP="0026795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Plataformas Educativas: Google </w:t>
            </w:r>
            <w:proofErr w:type="spellStart"/>
            <w:r>
              <w:rPr>
                <w:sz w:val="22"/>
                <w:szCs w:val="24"/>
              </w:rPr>
              <w:t>Classroom</w:t>
            </w:r>
            <w:proofErr w:type="spellEnd"/>
            <w:r>
              <w:rPr>
                <w:sz w:val="22"/>
                <w:szCs w:val="24"/>
              </w:rPr>
              <w:t xml:space="preserve">, </w:t>
            </w:r>
            <w:proofErr w:type="spellStart"/>
            <w:r>
              <w:rPr>
                <w:sz w:val="22"/>
                <w:szCs w:val="24"/>
              </w:rPr>
              <w:t>Modle</w:t>
            </w:r>
            <w:proofErr w:type="spellEnd"/>
          </w:p>
          <w:p w14:paraId="4452ADFF" w14:textId="77777777" w:rsidR="0026795D" w:rsidRDefault="0026795D" w:rsidP="0026795D">
            <w:pPr>
              <w:rPr>
                <w:sz w:val="22"/>
                <w:szCs w:val="24"/>
              </w:rPr>
            </w:pPr>
          </w:p>
          <w:p w14:paraId="386F0D28" w14:textId="378A2D67" w:rsidR="0026795D" w:rsidRDefault="0026795D" w:rsidP="0026795D">
            <w:pPr>
              <w:pStyle w:val="Ttulo1"/>
            </w:pPr>
            <w:r>
              <w:t>Cursos</w:t>
            </w:r>
          </w:p>
          <w:p w14:paraId="7CAFEEDC" w14:textId="77777777" w:rsidR="0026795D" w:rsidRDefault="0026795D" w:rsidP="0026795D"/>
          <w:p w14:paraId="72EB52F0" w14:textId="078815F8" w:rsidR="0026795D" w:rsidRPr="0026795D" w:rsidRDefault="0026795D" w:rsidP="0026795D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2"/>
                <w:szCs w:val="24"/>
              </w:rPr>
            </w:pPr>
            <w:r w:rsidRPr="0026795D">
              <w:rPr>
                <w:b/>
                <w:bCs/>
                <w:sz w:val="22"/>
                <w:szCs w:val="24"/>
              </w:rPr>
              <w:t xml:space="preserve">2017 </w:t>
            </w:r>
            <w:r w:rsidRPr="0026795D">
              <w:rPr>
                <w:sz w:val="22"/>
                <w:szCs w:val="24"/>
              </w:rPr>
              <w:t xml:space="preserve">curso de </w:t>
            </w:r>
            <w:r w:rsidRPr="0026795D">
              <w:rPr>
                <w:b/>
                <w:bCs/>
                <w:sz w:val="22"/>
                <w:szCs w:val="24"/>
              </w:rPr>
              <w:t xml:space="preserve">Cisco </w:t>
            </w:r>
            <w:proofErr w:type="spellStart"/>
            <w:r w:rsidRPr="0026795D">
              <w:rPr>
                <w:b/>
                <w:bCs/>
                <w:sz w:val="22"/>
                <w:szCs w:val="24"/>
              </w:rPr>
              <w:t>Networking</w:t>
            </w:r>
            <w:proofErr w:type="spellEnd"/>
            <w:r w:rsidRPr="0026795D">
              <w:rPr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26795D">
              <w:rPr>
                <w:b/>
                <w:bCs/>
                <w:sz w:val="22"/>
                <w:szCs w:val="24"/>
              </w:rPr>
              <w:t>Academy</w:t>
            </w:r>
            <w:proofErr w:type="spellEnd"/>
            <w:r w:rsidRPr="0026795D">
              <w:rPr>
                <w:b/>
                <w:bCs/>
                <w:sz w:val="22"/>
                <w:szCs w:val="24"/>
              </w:rPr>
              <w:t xml:space="preserve"> “Introducción a Internet de Todo”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 xml:space="preserve">en </w:t>
            </w:r>
            <w:r>
              <w:rPr>
                <w:b/>
                <w:bCs/>
                <w:sz w:val="22"/>
                <w:szCs w:val="24"/>
              </w:rPr>
              <w:t>Punto México Conectado</w:t>
            </w:r>
          </w:p>
          <w:p w14:paraId="0ABF73B5" w14:textId="2487B777" w:rsidR="0026795D" w:rsidRPr="0026795D" w:rsidRDefault="0026795D" w:rsidP="0026795D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lastRenderedPageBreak/>
              <w:t xml:space="preserve">2018 </w:t>
            </w:r>
            <w:r>
              <w:rPr>
                <w:sz w:val="22"/>
                <w:szCs w:val="24"/>
              </w:rPr>
              <w:t xml:space="preserve">curso de </w:t>
            </w:r>
            <w:r w:rsidR="00597389">
              <w:rPr>
                <w:b/>
                <w:bCs/>
                <w:sz w:val="22"/>
                <w:szCs w:val="24"/>
              </w:rPr>
              <w:t>Robótica</w:t>
            </w:r>
            <w:r>
              <w:rPr>
                <w:b/>
                <w:bCs/>
                <w:sz w:val="22"/>
                <w:szCs w:val="24"/>
              </w:rPr>
              <w:t xml:space="preserve"> Básica para Jóvenes y Adultos </w:t>
            </w:r>
            <w:r>
              <w:rPr>
                <w:sz w:val="22"/>
                <w:szCs w:val="24"/>
              </w:rPr>
              <w:t xml:space="preserve">en </w:t>
            </w:r>
            <w:r>
              <w:rPr>
                <w:b/>
                <w:bCs/>
                <w:sz w:val="22"/>
                <w:szCs w:val="24"/>
              </w:rPr>
              <w:t>Punto México Conectado</w:t>
            </w:r>
          </w:p>
          <w:p w14:paraId="18254039" w14:textId="63869B28" w:rsidR="00597389" w:rsidRPr="0026795D" w:rsidRDefault="00597389" w:rsidP="00597389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2018 </w:t>
            </w:r>
            <w:r>
              <w:rPr>
                <w:sz w:val="22"/>
                <w:szCs w:val="24"/>
              </w:rPr>
              <w:t xml:space="preserve">curso de </w:t>
            </w:r>
            <w:r>
              <w:rPr>
                <w:b/>
                <w:bCs/>
                <w:sz w:val="22"/>
                <w:szCs w:val="24"/>
              </w:rPr>
              <w:t>Robótica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Intermedia</w:t>
            </w:r>
            <w:r>
              <w:rPr>
                <w:b/>
                <w:bCs/>
                <w:sz w:val="22"/>
                <w:szCs w:val="24"/>
              </w:rPr>
              <w:t xml:space="preserve"> para Jóvenes y Adultos </w:t>
            </w:r>
            <w:r>
              <w:rPr>
                <w:sz w:val="22"/>
                <w:szCs w:val="24"/>
              </w:rPr>
              <w:t xml:space="preserve">en </w:t>
            </w:r>
            <w:r>
              <w:rPr>
                <w:b/>
                <w:bCs/>
                <w:sz w:val="22"/>
                <w:szCs w:val="24"/>
              </w:rPr>
              <w:t>Punto México Conectado</w:t>
            </w:r>
          </w:p>
          <w:p w14:paraId="37581015" w14:textId="253121D8" w:rsidR="00597389" w:rsidRPr="0026795D" w:rsidRDefault="00597389" w:rsidP="00597389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2018 </w:t>
            </w:r>
            <w:r>
              <w:rPr>
                <w:sz w:val="22"/>
                <w:szCs w:val="24"/>
              </w:rPr>
              <w:t xml:space="preserve">curso de </w:t>
            </w:r>
            <w:r>
              <w:rPr>
                <w:b/>
                <w:bCs/>
                <w:sz w:val="22"/>
                <w:szCs w:val="24"/>
              </w:rPr>
              <w:t>Robótica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Avanzada</w:t>
            </w:r>
            <w:r>
              <w:rPr>
                <w:b/>
                <w:bCs/>
                <w:sz w:val="22"/>
                <w:szCs w:val="24"/>
              </w:rPr>
              <w:t xml:space="preserve"> para Jóvenes y Adultos </w:t>
            </w:r>
            <w:r>
              <w:rPr>
                <w:sz w:val="22"/>
                <w:szCs w:val="24"/>
              </w:rPr>
              <w:t xml:space="preserve">en </w:t>
            </w:r>
            <w:r>
              <w:rPr>
                <w:b/>
                <w:bCs/>
                <w:sz w:val="22"/>
                <w:szCs w:val="24"/>
              </w:rPr>
              <w:t>Punto México Conectado</w:t>
            </w:r>
          </w:p>
          <w:p w14:paraId="68EC1D54" w14:textId="68E8AAD8" w:rsidR="00597389" w:rsidRPr="00597389" w:rsidRDefault="00597389" w:rsidP="00597389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20</w:t>
            </w:r>
            <w:r>
              <w:rPr>
                <w:b/>
                <w:bCs/>
                <w:sz w:val="22"/>
                <w:szCs w:val="24"/>
              </w:rPr>
              <w:t>20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 xml:space="preserve">curso de </w:t>
            </w:r>
            <w:r w:rsidRPr="0026795D">
              <w:rPr>
                <w:b/>
                <w:bCs/>
                <w:sz w:val="22"/>
                <w:szCs w:val="24"/>
              </w:rPr>
              <w:t xml:space="preserve">Cisco </w:t>
            </w:r>
            <w:proofErr w:type="spellStart"/>
            <w:r w:rsidRPr="0026795D">
              <w:rPr>
                <w:b/>
                <w:bCs/>
                <w:sz w:val="22"/>
                <w:szCs w:val="24"/>
              </w:rPr>
              <w:t>Networking</w:t>
            </w:r>
            <w:proofErr w:type="spellEnd"/>
            <w:r w:rsidRPr="0026795D">
              <w:rPr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26795D">
              <w:rPr>
                <w:b/>
                <w:bCs/>
                <w:sz w:val="22"/>
                <w:szCs w:val="24"/>
              </w:rPr>
              <w:t>Academy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r w:rsidRPr="00597389">
              <w:rPr>
                <w:b/>
                <w:bCs/>
                <w:sz w:val="22"/>
                <w:szCs w:val="24"/>
              </w:rPr>
              <w:t>“</w:t>
            </w:r>
            <w:r>
              <w:rPr>
                <w:b/>
                <w:bCs/>
                <w:sz w:val="22"/>
                <w:szCs w:val="24"/>
              </w:rPr>
              <w:t xml:space="preserve">CNNA </w:t>
            </w:r>
            <w:proofErr w:type="spellStart"/>
            <w:r>
              <w:rPr>
                <w:b/>
                <w:bCs/>
                <w:sz w:val="22"/>
                <w:szCs w:val="24"/>
              </w:rPr>
              <w:t>Routing</w:t>
            </w:r>
            <w:proofErr w:type="spellEnd"/>
            <w:r>
              <w:rPr>
                <w:b/>
                <w:bCs/>
                <w:sz w:val="22"/>
                <w:szCs w:val="24"/>
              </w:rPr>
              <w:t xml:space="preserve"> and </w:t>
            </w:r>
            <w:proofErr w:type="spellStart"/>
            <w:r>
              <w:rPr>
                <w:b/>
                <w:bCs/>
                <w:sz w:val="22"/>
                <w:szCs w:val="24"/>
              </w:rPr>
              <w:t>Switching</w:t>
            </w:r>
            <w:proofErr w:type="spellEnd"/>
            <w:r>
              <w:rPr>
                <w:b/>
                <w:bCs/>
                <w:sz w:val="22"/>
                <w:szCs w:val="24"/>
              </w:rPr>
              <w:t xml:space="preserve">: Principios básicos de </w:t>
            </w:r>
            <w:proofErr w:type="spellStart"/>
            <w:r>
              <w:rPr>
                <w:b/>
                <w:bCs/>
                <w:sz w:val="22"/>
                <w:szCs w:val="24"/>
              </w:rPr>
              <w:t>routing</w:t>
            </w:r>
            <w:proofErr w:type="spellEnd"/>
            <w:r>
              <w:rPr>
                <w:b/>
                <w:bCs/>
                <w:sz w:val="22"/>
                <w:szCs w:val="24"/>
              </w:rPr>
              <w:t xml:space="preserve"> y </w:t>
            </w:r>
            <w:proofErr w:type="spellStart"/>
            <w:r>
              <w:rPr>
                <w:b/>
                <w:bCs/>
                <w:sz w:val="22"/>
                <w:szCs w:val="24"/>
              </w:rPr>
              <w:t>switching</w:t>
            </w:r>
            <w:proofErr w:type="spellEnd"/>
            <w:r w:rsidRPr="00597389">
              <w:rPr>
                <w:b/>
                <w:bCs/>
                <w:sz w:val="22"/>
                <w:szCs w:val="24"/>
              </w:rPr>
              <w:t>”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en</w:t>
            </w:r>
            <w:r>
              <w:rPr>
                <w:sz w:val="22"/>
                <w:szCs w:val="24"/>
              </w:rPr>
              <w:t xml:space="preserve"> </w:t>
            </w:r>
            <w:r w:rsidRPr="00597389">
              <w:rPr>
                <w:b/>
                <w:bCs/>
                <w:sz w:val="22"/>
                <w:szCs w:val="24"/>
              </w:rPr>
              <w:t>Universidad Tecnológica de Tulancingo</w:t>
            </w:r>
          </w:p>
          <w:p w14:paraId="5CF294C4" w14:textId="4A7177B7" w:rsidR="0026795D" w:rsidRDefault="00597389" w:rsidP="0026795D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  <w:sz w:val="22"/>
                <w:szCs w:val="24"/>
              </w:rPr>
            </w:pPr>
            <w:r w:rsidRPr="00597389">
              <w:rPr>
                <w:b/>
                <w:bCs/>
                <w:sz w:val="22"/>
                <w:szCs w:val="24"/>
              </w:rPr>
              <w:t>2022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 xml:space="preserve">curso de </w:t>
            </w:r>
            <w:proofErr w:type="spellStart"/>
            <w:r>
              <w:rPr>
                <w:b/>
                <w:bCs/>
                <w:sz w:val="22"/>
                <w:szCs w:val="24"/>
              </w:rPr>
              <w:t>Launch</w:t>
            </w:r>
            <w:proofErr w:type="spellEnd"/>
            <w:r>
              <w:rPr>
                <w:b/>
                <w:bCs/>
                <w:sz w:val="22"/>
                <w:szCs w:val="24"/>
              </w:rPr>
              <w:t xml:space="preserve"> X </w:t>
            </w:r>
            <w:proofErr w:type="spellStart"/>
            <w:r>
              <w:rPr>
                <w:b/>
                <w:bCs/>
                <w:sz w:val="22"/>
                <w:szCs w:val="24"/>
              </w:rPr>
              <w:t>Latam</w:t>
            </w:r>
            <w:proofErr w:type="spellEnd"/>
            <w:r>
              <w:rPr>
                <w:b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4"/>
              </w:rPr>
              <w:t>MissionFrontEnd</w:t>
            </w:r>
            <w:proofErr w:type="spellEnd"/>
            <w:r>
              <w:rPr>
                <w:b/>
                <w:bCs/>
                <w:sz w:val="22"/>
                <w:szCs w:val="24"/>
              </w:rPr>
              <w:t xml:space="preserve"> and </w:t>
            </w:r>
            <w:proofErr w:type="spellStart"/>
            <w:r>
              <w:rPr>
                <w:b/>
                <w:bCs/>
                <w:sz w:val="22"/>
                <w:szCs w:val="24"/>
              </w:rPr>
              <w:t>MissionBackEnd</w:t>
            </w:r>
            <w:proofErr w:type="spellEnd"/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 xml:space="preserve">impartido por </w:t>
            </w:r>
            <w:r>
              <w:rPr>
                <w:b/>
                <w:bCs/>
                <w:sz w:val="22"/>
                <w:szCs w:val="24"/>
              </w:rPr>
              <w:t>Microsoft</w:t>
            </w:r>
          </w:p>
          <w:p w14:paraId="7E0A7A6C" w14:textId="0B43D382" w:rsidR="00597389" w:rsidRDefault="00597389" w:rsidP="006F2C56">
            <w:pPr>
              <w:ind w:left="420"/>
              <w:jc w:val="both"/>
              <w:rPr>
                <w:b/>
                <w:bCs/>
                <w:sz w:val="22"/>
                <w:szCs w:val="24"/>
              </w:rPr>
            </w:pPr>
          </w:p>
          <w:p w14:paraId="4415D733" w14:textId="2F967087" w:rsidR="006F2C56" w:rsidRDefault="006F2C56" w:rsidP="006F2C56">
            <w:pPr>
              <w:pStyle w:val="Ttulo1"/>
            </w:pPr>
            <w:r>
              <w:t>Proyectos</w:t>
            </w:r>
          </w:p>
          <w:p w14:paraId="3967B286" w14:textId="5A38A375" w:rsidR="006F2C56" w:rsidRPr="006F2C56" w:rsidRDefault="006F2C56" w:rsidP="006F2C56">
            <w:pPr>
              <w:rPr>
                <w:sz w:val="22"/>
                <w:szCs w:val="24"/>
              </w:rPr>
            </w:pPr>
          </w:p>
          <w:p w14:paraId="49E3A51B" w14:textId="79AD4E29" w:rsidR="006F2C56" w:rsidRDefault="006F2C56" w:rsidP="006F2C56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2"/>
                <w:szCs w:val="24"/>
              </w:rPr>
            </w:pPr>
            <w:r w:rsidRPr="006F2C56">
              <w:rPr>
                <w:b/>
                <w:bCs/>
                <w:sz w:val="22"/>
                <w:szCs w:val="24"/>
              </w:rPr>
              <w:t xml:space="preserve">2017 </w:t>
            </w:r>
            <w:proofErr w:type="spellStart"/>
            <w:r w:rsidRPr="006F2C56">
              <w:rPr>
                <w:b/>
                <w:bCs/>
                <w:sz w:val="22"/>
                <w:szCs w:val="24"/>
              </w:rPr>
              <w:t>Xikagi</w:t>
            </w:r>
            <w:proofErr w:type="spellEnd"/>
            <w:r w:rsidRPr="006F2C56">
              <w:rPr>
                <w:b/>
                <w:bCs/>
                <w:sz w:val="22"/>
                <w:szCs w:val="24"/>
              </w:rPr>
              <w:t xml:space="preserve"> </w:t>
            </w:r>
            <w:r w:rsidRPr="006F2C56">
              <w:rPr>
                <w:sz w:val="22"/>
                <w:szCs w:val="24"/>
              </w:rPr>
              <w:t>herramienta para</w:t>
            </w:r>
            <w:r>
              <w:rPr>
                <w:sz w:val="22"/>
                <w:szCs w:val="24"/>
              </w:rPr>
              <w:t xml:space="preserve"> </w:t>
            </w:r>
            <w:r w:rsidRPr="006F2C56">
              <w:rPr>
                <w:sz w:val="22"/>
                <w:szCs w:val="24"/>
              </w:rPr>
              <w:t>traducción de pequeños textos y palabras del otomí al español</w:t>
            </w:r>
            <w:r>
              <w:rPr>
                <w:sz w:val="22"/>
                <w:szCs w:val="24"/>
              </w:rPr>
              <w:t>.</w:t>
            </w:r>
          </w:p>
          <w:p w14:paraId="089C830B" w14:textId="11E2ABDB" w:rsidR="006F2C56" w:rsidRPr="006F2C56" w:rsidRDefault="006F2C56" w:rsidP="006F2C56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2018 Low </w:t>
            </w:r>
            <w:proofErr w:type="spellStart"/>
            <w:r>
              <w:rPr>
                <w:b/>
                <w:bCs/>
                <w:sz w:val="22"/>
                <w:szCs w:val="24"/>
              </w:rPr>
              <w:t>Celling</w:t>
            </w:r>
            <w:proofErr w:type="spellEnd"/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 xml:space="preserve">plataforma web de cultura ambiental en colaboración con estudiantes del </w:t>
            </w:r>
            <w:r>
              <w:rPr>
                <w:b/>
                <w:bCs/>
                <w:sz w:val="22"/>
                <w:szCs w:val="24"/>
              </w:rPr>
              <w:t>CBTIS 179</w:t>
            </w:r>
          </w:p>
          <w:p w14:paraId="3FE79AF8" w14:textId="5EBA9450" w:rsidR="006F2C56" w:rsidRPr="006F2C56" w:rsidRDefault="006F2C56" w:rsidP="006F2C56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2019 </w:t>
            </w:r>
            <w:proofErr w:type="gramStart"/>
            <w:r>
              <w:rPr>
                <w:b/>
                <w:bCs/>
                <w:sz w:val="22"/>
                <w:szCs w:val="24"/>
              </w:rPr>
              <w:t>Gladiator</w:t>
            </w:r>
            <w:proofErr w:type="gramEnd"/>
            <w:r>
              <w:rPr>
                <w:b/>
                <w:bCs/>
                <w:sz w:val="22"/>
                <w:szCs w:val="24"/>
              </w:rPr>
              <w:t xml:space="preserve"> Store </w:t>
            </w:r>
            <w:r>
              <w:rPr>
                <w:sz w:val="22"/>
                <w:szCs w:val="24"/>
              </w:rPr>
              <w:t xml:space="preserve">plataforma web de ventas de artículos deportivos, en colaboración con estudiantes del </w:t>
            </w:r>
            <w:r>
              <w:rPr>
                <w:b/>
                <w:bCs/>
                <w:sz w:val="22"/>
                <w:szCs w:val="24"/>
              </w:rPr>
              <w:t>CBTIS 179</w:t>
            </w:r>
          </w:p>
          <w:p w14:paraId="5F008F87" w14:textId="4D0A8332" w:rsidR="006F2C56" w:rsidRPr="006F2C56" w:rsidRDefault="006F2C56" w:rsidP="006F2C56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2020 BUSCA-T </w:t>
            </w:r>
            <w:r>
              <w:rPr>
                <w:sz w:val="22"/>
                <w:szCs w:val="24"/>
              </w:rPr>
              <w:t xml:space="preserve">aplicación web de ventas para el apoyo de las </w:t>
            </w:r>
            <w:r w:rsidR="000F3B99">
              <w:rPr>
                <w:sz w:val="22"/>
                <w:szCs w:val="24"/>
              </w:rPr>
              <w:t>Pymes</w:t>
            </w:r>
            <w:r>
              <w:rPr>
                <w:sz w:val="22"/>
                <w:szCs w:val="24"/>
              </w:rPr>
              <w:t xml:space="preserve"> en el área de Tulancingo en colaboración con estudiantes de la </w:t>
            </w:r>
            <w:r>
              <w:rPr>
                <w:b/>
                <w:bCs/>
                <w:sz w:val="22"/>
                <w:szCs w:val="24"/>
              </w:rPr>
              <w:t>Universidad Tecnológica de Tulancingo.</w:t>
            </w:r>
          </w:p>
          <w:p w14:paraId="389A48AB" w14:textId="650927FB" w:rsidR="006F2C56" w:rsidRPr="000F3B99" w:rsidRDefault="000F3B99" w:rsidP="006F2C56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2021 ¿Qué me pico? </w:t>
            </w:r>
            <w:r w:rsidRPr="000F3B99">
              <w:rPr>
                <w:sz w:val="22"/>
                <w:szCs w:val="24"/>
              </w:rPr>
              <w:t>Chat-</w:t>
            </w:r>
            <w:proofErr w:type="spellStart"/>
            <w:r w:rsidRPr="000F3B99">
              <w:rPr>
                <w:sz w:val="22"/>
                <w:szCs w:val="24"/>
              </w:rPr>
              <w:t>bot</w:t>
            </w:r>
            <w:proofErr w:type="spellEnd"/>
            <w:r w:rsidRPr="000F3B99">
              <w:rPr>
                <w:sz w:val="22"/>
                <w:szCs w:val="24"/>
              </w:rPr>
              <w:t xml:space="preserve"> desarrollado en Telegram </w:t>
            </w:r>
            <w:r>
              <w:rPr>
                <w:sz w:val="22"/>
                <w:szCs w:val="24"/>
              </w:rPr>
              <w:t xml:space="preserve">y Python para obtener resultados de alguna picadura de algún insecto, desarrollado en colaboración con estudiantes de la </w:t>
            </w:r>
            <w:r>
              <w:rPr>
                <w:b/>
                <w:bCs/>
                <w:sz w:val="22"/>
                <w:szCs w:val="24"/>
              </w:rPr>
              <w:t>Universidad Tecnológica de Tulancingo</w:t>
            </w:r>
          </w:p>
          <w:p w14:paraId="2B4FA2B3" w14:textId="197EBA25" w:rsidR="000F3B99" w:rsidRPr="000F3B99" w:rsidRDefault="000F3B99" w:rsidP="006F2C56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2021 </w:t>
            </w:r>
            <w:proofErr w:type="spellStart"/>
            <w:r>
              <w:rPr>
                <w:b/>
                <w:bCs/>
                <w:sz w:val="22"/>
                <w:szCs w:val="24"/>
              </w:rPr>
              <w:t>Cartus</w:t>
            </w:r>
            <w:proofErr w:type="spellEnd"/>
            <w:r>
              <w:rPr>
                <w:b/>
                <w:bCs/>
                <w:sz w:val="22"/>
                <w:szCs w:val="24"/>
              </w:rPr>
              <w:t xml:space="preserve"> Control </w:t>
            </w:r>
            <w:r>
              <w:rPr>
                <w:sz w:val="22"/>
                <w:szCs w:val="24"/>
              </w:rPr>
              <w:t xml:space="preserve">aplicación móvil de control de accesos basado en controles de proximidad desarrollado para la empresa </w:t>
            </w:r>
            <w:proofErr w:type="spellStart"/>
            <w:r>
              <w:rPr>
                <w:b/>
                <w:bCs/>
                <w:sz w:val="22"/>
                <w:szCs w:val="24"/>
              </w:rPr>
              <w:t>Cartus</w:t>
            </w:r>
            <w:proofErr w:type="spellEnd"/>
          </w:p>
          <w:p w14:paraId="2A6DC32B" w14:textId="785B3AAF" w:rsidR="000F3B99" w:rsidRDefault="000F3B99" w:rsidP="006F2C56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2022 comunidad NT’AXI </w:t>
            </w:r>
            <w:r>
              <w:rPr>
                <w:sz w:val="22"/>
                <w:szCs w:val="24"/>
              </w:rPr>
              <w:t>desarrollo de aplicación web, para monitoreo y recolección de residuos sólidos.</w:t>
            </w:r>
          </w:p>
          <w:p w14:paraId="2DB7DF4E" w14:textId="717A9190" w:rsidR="000F3B99" w:rsidRPr="000F3B99" w:rsidRDefault="000F3B99" w:rsidP="006F2C56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2022 ¿Qué onda con el SAT? </w:t>
            </w:r>
            <w:r>
              <w:rPr>
                <w:sz w:val="22"/>
                <w:szCs w:val="24"/>
              </w:rPr>
              <w:t xml:space="preserve">Pagina web para la ayudar a los jóvenes y adultos a realizar tramites con el SAT, en colaboración con estudiantes de la </w:t>
            </w:r>
            <w:r w:rsidRPr="000F3B99">
              <w:rPr>
                <w:b/>
                <w:bCs/>
                <w:sz w:val="22"/>
                <w:szCs w:val="24"/>
              </w:rPr>
              <w:t>Universidad Tecnológica de Tulancingo</w:t>
            </w:r>
          </w:p>
          <w:p w14:paraId="062F468A" w14:textId="769AC442" w:rsidR="000F3B99" w:rsidRPr="001E60AD" w:rsidRDefault="000F3B99" w:rsidP="001E60AD">
            <w:pPr>
              <w:pStyle w:val="Prrafodelista"/>
              <w:numPr>
                <w:ilvl w:val="0"/>
                <w:numId w:val="4"/>
              </w:numPr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2022 </w:t>
            </w:r>
            <w:r w:rsidR="001E60AD" w:rsidRPr="001E60AD">
              <w:rPr>
                <w:b/>
                <w:bCs/>
                <w:sz w:val="22"/>
                <w:szCs w:val="24"/>
              </w:rPr>
              <w:t xml:space="preserve">Predictive </w:t>
            </w:r>
            <w:proofErr w:type="spellStart"/>
            <w:r w:rsidR="001E60AD" w:rsidRPr="001E60AD">
              <w:rPr>
                <w:b/>
                <w:bCs/>
                <w:sz w:val="22"/>
                <w:szCs w:val="24"/>
              </w:rPr>
              <w:t>Hiring</w:t>
            </w:r>
            <w:proofErr w:type="spellEnd"/>
            <w:r w:rsidR="001E60AD" w:rsidRPr="001E60AD">
              <w:rPr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="001E60AD" w:rsidRPr="001E60AD">
              <w:rPr>
                <w:b/>
                <w:bCs/>
                <w:sz w:val="22"/>
                <w:szCs w:val="24"/>
              </w:rPr>
              <w:t>Model</w:t>
            </w:r>
            <w:proofErr w:type="spellEnd"/>
            <w:r w:rsidR="001E60AD" w:rsidRPr="001E60AD">
              <w:rPr>
                <w:b/>
                <w:bCs/>
                <w:sz w:val="22"/>
                <w:szCs w:val="24"/>
              </w:rPr>
              <w:t xml:space="preserve"> </w:t>
            </w:r>
            <w:r w:rsidR="001E60AD" w:rsidRPr="001E60AD">
              <w:rPr>
                <w:sz w:val="22"/>
                <w:szCs w:val="24"/>
              </w:rPr>
              <w:t>modelo de predicción por método</w:t>
            </w:r>
            <w:r w:rsidR="001E60AD" w:rsidRPr="001E60AD">
              <w:rPr>
                <w:sz w:val="22"/>
                <w:szCs w:val="24"/>
              </w:rPr>
              <w:t xml:space="preserve"> </w:t>
            </w:r>
            <w:r w:rsidR="001E60AD" w:rsidRPr="001E60AD">
              <w:rPr>
                <w:sz w:val="22"/>
                <w:szCs w:val="24"/>
              </w:rPr>
              <w:t>de análisis de datos, para conocer la probabilidad de ser</w:t>
            </w:r>
            <w:r w:rsidR="001E60AD" w:rsidRPr="001E60AD">
              <w:rPr>
                <w:sz w:val="22"/>
                <w:szCs w:val="24"/>
              </w:rPr>
              <w:t xml:space="preserve"> </w:t>
            </w:r>
            <w:r w:rsidR="001E60AD" w:rsidRPr="001E60AD">
              <w:rPr>
                <w:sz w:val="22"/>
                <w:szCs w:val="24"/>
              </w:rPr>
              <w:t>contratado en alguna empresa</w:t>
            </w:r>
            <w:r w:rsidR="001E60AD">
              <w:rPr>
                <w:sz w:val="22"/>
                <w:szCs w:val="24"/>
              </w:rPr>
              <w:t xml:space="preserve">, desarrollado para el hackathon de </w:t>
            </w:r>
            <w:r w:rsidR="001E60AD" w:rsidRPr="001E60AD">
              <w:rPr>
                <w:b/>
                <w:bCs/>
                <w:sz w:val="22"/>
                <w:szCs w:val="24"/>
              </w:rPr>
              <w:t>IDS</w:t>
            </w:r>
            <w:r w:rsidR="001E60AD">
              <w:rPr>
                <w:b/>
                <w:bCs/>
                <w:sz w:val="22"/>
                <w:szCs w:val="24"/>
              </w:rPr>
              <w:t xml:space="preserve"> </w:t>
            </w:r>
            <w:r w:rsidR="001E60AD">
              <w:rPr>
                <w:sz w:val="22"/>
                <w:szCs w:val="24"/>
              </w:rPr>
              <w:t xml:space="preserve">en colaboración con estudiantes de la </w:t>
            </w:r>
            <w:r w:rsidR="001E60AD">
              <w:rPr>
                <w:b/>
                <w:bCs/>
                <w:sz w:val="22"/>
                <w:szCs w:val="24"/>
              </w:rPr>
              <w:t>Universidad Tecnológica de Tulancingo</w:t>
            </w:r>
            <w:r w:rsidR="001E60AD">
              <w:rPr>
                <w:b/>
                <w:bCs/>
                <w:sz w:val="22"/>
                <w:szCs w:val="24"/>
              </w:rPr>
              <w:t>.</w:t>
            </w:r>
          </w:p>
          <w:p w14:paraId="53AB686B" w14:textId="2A6819C1" w:rsidR="000F3B99" w:rsidRPr="001E60AD" w:rsidRDefault="000F3B99" w:rsidP="006F2C56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2023 DIGITALIZA-T </w:t>
            </w:r>
            <w:r>
              <w:rPr>
                <w:sz w:val="22"/>
                <w:szCs w:val="24"/>
              </w:rPr>
              <w:t xml:space="preserve">plataforma y capacitaciones para las Pymes para el uso de herramientas tecnológicas dentro de sus negocios, en </w:t>
            </w:r>
            <w:r>
              <w:rPr>
                <w:sz w:val="22"/>
                <w:szCs w:val="24"/>
              </w:rPr>
              <w:lastRenderedPageBreak/>
              <w:t xml:space="preserve">colaboración con estudiantes de la </w:t>
            </w:r>
            <w:r w:rsidRPr="000F3B99">
              <w:rPr>
                <w:b/>
                <w:bCs/>
                <w:sz w:val="22"/>
                <w:szCs w:val="24"/>
              </w:rPr>
              <w:t>Universidad Tecnológica de Tulancingo</w:t>
            </w:r>
          </w:p>
          <w:p w14:paraId="76B0CBAA" w14:textId="63F1434A" w:rsidR="001E60AD" w:rsidRDefault="001E60AD" w:rsidP="001E60AD">
            <w:pPr>
              <w:pStyle w:val="Ttulo1"/>
            </w:pPr>
            <w:r>
              <w:t>Premios</w:t>
            </w:r>
          </w:p>
          <w:p w14:paraId="39AF695E" w14:textId="199028E4" w:rsidR="001E60AD" w:rsidRPr="001E60AD" w:rsidRDefault="001E60AD" w:rsidP="001E60AD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2"/>
                <w:szCs w:val="24"/>
              </w:rPr>
            </w:pPr>
            <w:r w:rsidRPr="001E60AD">
              <w:rPr>
                <w:b/>
                <w:bCs/>
                <w:sz w:val="22"/>
                <w:szCs w:val="24"/>
              </w:rPr>
              <w:t xml:space="preserve">2do </w:t>
            </w:r>
            <w:r w:rsidRPr="001E60AD">
              <w:rPr>
                <w:sz w:val="22"/>
                <w:szCs w:val="24"/>
              </w:rPr>
              <w:t xml:space="preserve">lugar en hackathon organizado por la empresa de </w:t>
            </w:r>
            <w:r w:rsidRPr="001E60AD">
              <w:rPr>
                <w:b/>
                <w:bCs/>
                <w:sz w:val="22"/>
                <w:szCs w:val="24"/>
              </w:rPr>
              <w:t xml:space="preserve">IDS, </w:t>
            </w:r>
            <w:r w:rsidRPr="001E60AD">
              <w:rPr>
                <w:sz w:val="22"/>
                <w:szCs w:val="24"/>
              </w:rPr>
              <w:t xml:space="preserve">con el proyecto </w:t>
            </w:r>
            <w:r w:rsidRPr="001E60AD">
              <w:rPr>
                <w:b/>
                <w:bCs/>
                <w:sz w:val="24"/>
                <w:szCs w:val="28"/>
              </w:rPr>
              <w:t xml:space="preserve">Predictive </w:t>
            </w:r>
            <w:proofErr w:type="spellStart"/>
            <w:r w:rsidRPr="001E60AD">
              <w:rPr>
                <w:b/>
                <w:bCs/>
                <w:sz w:val="24"/>
                <w:szCs w:val="28"/>
              </w:rPr>
              <w:t>Hiring</w:t>
            </w:r>
            <w:proofErr w:type="spellEnd"/>
            <w:r w:rsidRPr="001E60AD">
              <w:rPr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1E60AD">
              <w:rPr>
                <w:b/>
                <w:bCs/>
                <w:sz w:val="24"/>
                <w:szCs w:val="28"/>
              </w:rPr>
              <w:t>Model</w:t>
            </w:r>
            <w:proofErr w:type="spellEnd"/>
            <w:r w:rsidRPr="001E60AD">
              <w:rPr>
                <w:b/>
                <w:bCs/>
                <w:sz w:val="24"/>
                <w:szCs w:val="28"/>
              </w:rPr>
              <w:t xml:space="preserve"> </w:t>
            </w:r>
            <w:r w:rsidRPr="001E60AD">
              <w:rPr>
                <w:sz w:val="24"/>
                <w:szCs w:val="28"/>
              </w:rPr>
              <w:t xml:space="preserve">modelo de predicción por método de análisis de datos, para conocer la probabilidad de ser contratado en alguna empresa, desarrollado para el hackathon de </w:t>
            </w:r>
            <w:r w:rsidRPr="001E60AD">
              <w:rPr>
                <w:b/>
                <w:bCs/>
                <w:sz w:val="24"/>
                <w:szCs w:val="28"/>
              </w:rPr>
              <w:t xml:space="preserve">IDS </w:t>
            </w:r>
            <w:r w:rsidRPr="001E60AD">
              <w:rPr>
                <w:sz w:val="24"/>
                <w:szCs w:val="28"/>
              </w:rPr>
              <w:t xml:space="preserve">en colaboración con estudiantes de la </w:t>
            </w:r>
            <w:r w:rsidRPr="001E60AD">
              <w:rPr>
                <w:b/>
                <w:bCs/>
                <w:sz w:val="24"/>
                <w:szCs w:val="28"/>
              </w:rPr>
              <w:t>Universidad Tecnológica de Tulancingo.</w:t>
            </w:r>
          </w:p>
          <w:p w14:paraId="242F009E" w14:textId="056F871B" w:rsidR="0026795D" w:rsidRDefault="0026795D" w:rsidP="001E60AD">
            <w:pPr>
              <w:pStyle w:val="Ttulo1"/>
            </w:pPr>
          </w:p>
          <w:p w14:paraId="229EB9BA" w14:textId="62C25C3C" w:rsidR="001E60AD" w:rsidRDefault="001E60AD" w:rsidP="001E60AD">
            <w:pPr>
              <w:pStyle w:val="Ttulo1"/>
            </w:pPr>
            <w:r>
              <w:t>Idiomas</w:t>
            </w:r>
          </w:p>
          <w:p w14:paraId="555943B6" w14:textId="5C8775C2" w:rsidR="001E60AD" w:rsidRPr="001E60AD" w:rsidRDefault="001E60AD" w:rsidP="001E60AD">
            <w:pPr>
              <w:rPr>
                <w:sz w:val="22"/>
                <w:szCs w:val="24"/>
              </w:rPr>
            </w:pPr>
          </w:p>
          <w:p w14:paraId="53BD68BE" w14:textId="4A104B4D" w:rsidR="001E60AD" w:rsidRPr="001E60AD" w:rsidRDefault="001E60AD" w:rsidP="001E60AD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4"/>
              </w:rPr>
            </w:pPr>
            <w:r w:rsidRPr="001E60AD">
              <w:rPr>
                <w:b/>
                <w:bCs/>
                <w:sz w:val="22"/>
                <w:szCs w:val="24"/>
              </w:rPr>
              <w:t>Español (nativo)</w:t>
            </w:r>
          </w:p>
          <w:p w14:paraId="6E25A189" w14:textId="67BC2A84" w:rsidR="001E60AD" w:rsidRPr="001E60AD" w:rsidRDefault="001E60AD" w:rsidP="001E60AD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4"/>
              </w:rPr>
            </w:pPr>
            <w:r w:rsidRPr="001E60AD">
              <w:rPr>
                <w:b/>
                <w:bCs/>
                <w:sz w:val="22"/>
                <w:szCs w:val="24"/>
              </w:rPr>
              <w:t>Ingles A2</w:t>
            </w:r>
          </w:p>
          <w:p w14:paraId="68DBB957" w14:textId="77777777" w:rsidR="000629D5" w:rsidRPr="00BF09B3" w:rsidRDefault="000629D5" w:rsidP="00846D4F"/>
          <w:p w14:paraId="50622D0D" w14:textId="32EE259E" w:rsidR="000629D5" w:rsidRDefault="000629D5" w:rsidP="00846D4F"/>
          <w:p w14:paraId="61671B85" w14:textId="34A246F7" w:rsidR="000629D5" w:rsidRDefault="000629D5" w:rsidP="00846D4F"/>
        </w:tc>
      </w:tr>
      <w:tr w:rsidR="000629D5" w14:paraId="63080099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1420ED97" w14:textId="20A0EED0" w:rsidR="000629D5" w:rsidRPr="00CC0D54" w:rsidRDefault="000C4FBB" w:rsidP="00846D4F">
            <w:pPr>
              <w:pStyle w:val="Ttulo"/>
              <w:rPr>
                <w:sz w:val="56"/>
                <w:szCs w:val="56"/>
              </w:rPr>
            </w:pPr>
            <w:r w:rsidRPr="00CC0D54">
              <w:rPr>
                <w:sz w:val="56"/>
                <w:szCs w:val="56"/>
              </w:rPr>
              <w:t>Kevin Israel López Mendoza</w:t>
            </w:r>
          </w:p>
          <w:p w14:paraId="27762DD1" w14:textId="59440921" w:rsidR="000629D5" w:rsidRPr="000C4FBB" w:rsidRDefault="000C4FBB" w:rsidP="000C4FBB">
            <w:pPr>
              <w:pStyle w:val="Subttulo"/>
              <w:rPr>
                <w:color w:val="auto"/>
                <w:spacing w:val="1"/>
                <w:w w:val="97"/>
                <w:sz w:val="18"/>
                <w:szCs w:val="22"/>
              </w:rPr>
            </w:pPr>
            <w:r>
              <w:rPr>
                <w:spacing w:val="0"/>
                <w:w w:val="100"/>
              </w:rPr>
              <w:t>TSU Tecnologías de la Información Área de Desarrollo de Software Multiplataforma</w:t>
            </w:r>
          </w:p>
          <w:sdt>
            <w:sdtPr>
              <w:id w:val="-1954003311"/>
              <w:placeholder>
                <w:docPart w:val="D01217D3A8464A339F4C07B0C3A568A7"/>
              </w:placeholder>
              <w:temporary/>
              <w:showingPlcHdr/>
              <w15:appearance w15:val="hidden"/>
            </w:sdtPr>
            <w:sdtEndPr/>
            <w:sdtContent>
              <w:p w14:paraId="7BC875DA" w14:textId="77777777" w:rsidR="000629D5" w:rsidRPr="00846D4F" w:rsidRDefault="000629D5" w:rsidP="00846D4F">
                <w:pPr>
                  <w:pStyle w:val="Ttulo2"/>
                </w:pPr>
                <w:r w:rsidRPr="00846D4F">
                  <w:rPr>
                    <w:rStyle w:val="Ttulo2Car"/>
                    <w:b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70A99A1DE94E4A6B981959FA63AFB0E8"/>
              </w:placeholder>
              <w:temporary/>
              <w:showingPlcHdr/>
              <w15:appearance w15:val="hidden"/>
            </w:sdtPr>
            <w:sdtEndPr/>
            <w:sdtContent>
              <w:p w14:paraId="545E1E9C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TELÉFONO:</w:t>
                </w:r>
              </w:p>
            </w:sdtContent>
          </w:sdt>
          <w:p w14:paraId="39C92E99" w14:textId="6C3414BF" w:rsidR="000629D5" w:rsidRDefault="000C4FBB" w:rsidP="000629D5">
            <w:pPr>
              <w:pStyle w:val="Informacindecontacto"/>
            </w:pPr>
            <w:r>
              <w:t>+52 7751869909</w:t>
            </w:r>
          </w:p>
          <w:p w14:paraId="7E328E2C" w14:textId="4D45EF6F" w:rsidR="000629D5" w:rsidRDefault="000C4FBB" w:rsidP="000629D5">
            <w:pPr>
              <w:pStyle w:val="Informacindecontacto"/>
            </w:pPr>
            <w:r>
              <w:t>GitHub:</w:t>
            </w:r>
          </w:p>
          <w:p w14:paraId="74851C5A" w14:textId="3D46E0B2" w:rsidR="000629D5" w:rsidRDefault="000C4FBB" w:rsidP="000629D5">
            <w:pPr>
              <w:pStyle w:val="Informacindecontacto"/>
            </w:pPr>
            <w:r>
              <w:t>Kevin-12-0</w:t>
            </w:r>
          </w:p>
          <w:p w14:paraId="6326D7E4" w14:textId="3055E527" w:rsidR="000C4FBB" w:rsidRDefault="000C4FBB" w:rsidP="000629D5">
            <w:pPr>
              <w:pStyle w:val="Informacindecontacto"/>
            </w:pPr>
            <w:r>
              <w:t>Israel-12-u</w:t>
            </w:r>
          </w:p>
          <w:p w14:paraId="319D97F7" w14:textId="77777777" w:rsidR="000629D5" w:rsidRDefault="000629D5" w:rsidP="000629D5">
            <w:pPr>
              <w:pStyle w:val="Sinespaciado"/>
            </w:pPr>
          </w:p>
          <w:sdt>
            <w:sdtPr>
              <w:id w:val="-240260293"/>
              <w:placeholder>
                <w:docPart w:val="F601E975B69C4A4F9BA1154DF9ADC99E"/>
              </w:placeholder>
              <w:temporary/>
              <w:showingPlcHdr/>
              <w15:appearance w15:val="hidden"/>
            </w:sdtPr>
            <w:sdtEndPr/>
            <w:sdtContent>
              <w:p w14:paraId="05DBAE88" w14:textId="77777777"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CORREO ELECTRÓNICO:</w:t>
                </w:r>
              </w:p>
            </w:sdtContent>
          </w:sdt>
          <w:p w14:paraId="3D72EB20" w14:textId="71C0358D" w:rsidR="000629D5" w:rsidRDefault="000C4FBB" w:rsidP="000629D5">
            <w:pPr>
              <w:pStyle w:val="Informacindecontacto"/>
              <w:rPr>
                <w:rStyle w:val="Hipervnculo"/>
              </w:rPr>
            </w:pPr>
            <w:hyperlink r:id="rId11" w:history="1">
              <w:r w:rsidRPr="00B27948">
                <w:rPr>
                  <w:rStyle w:val="Hipervnculo"/>
                </w:rPr>
                <w:t>lopezisrael.1604@outlook.com</w:t>
              </w:r>
            </w:hyperlink>
          </w:p>
          <w:p w14:paraId="57C35C0A" w14:textId="2A4CA51D" w:rsidR="000C4FBB" w:rsidRPr="00846D4F" w:rsidRDefault="000C4FBB" w:rsidP="000629D5">
            <w:pPr>
              <w:pStyle w:val="Informacindecontacto"/>
              <w:rPr>
                <w:rStyle w:val="Hipervnculo"/>
              </w:rPr>
            </w:pPr>
            <w:r>
              <w:rPr>
                <w:rStyle w:val="Hipervnculo"/>
              </w:rPr>
              <w:t>17179110155@</w:t>
            </w:r>
            <w:proofErr w:type="gramStart"/>
            <w:r>
              <w:rPr>
                <w:rStyle w:val="Hipervnculo"/>
              </w:rPr>
              <w:t>utectulancingo,edu.mx</w:t>
            </w:r>
            <w:proofErr w:type="gramEnd"/>
          </w:p>
        </w:tc>
        <w:tc>
          <w:tcPr>
            <w:tcW w:w="720" w:type="dxa"/>
          </w:tcPr>
          <w:p w14:paraId="7CAED428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5A0DEB48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450BC672" w14:textId="77777777" w:rsidR="0043117B" w:rsidRPr="00846D4F" w:rsidRDefault="00C45A23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61544" w14:textId="77777777" w:rsidR="000C4FBB" w:rsidRDefault="000C4FBB" w:rsidP="000C45FF">
      <w:r>
        <w:separator/>
      </w:r>
    </w:p>
  </w:endnote>
  <w:endnote w:type="continuationSeparator" w:id="0">
    <w:p w14:paraId="3FC1723B" w14:textId="77777777" w:rsidR="000C4FBB" w:rsidRDefault="000C4FB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86E13" w14:textId="77777777" w:rsidR="000C4FBB" w:rsidRDefault="000C4FBB" w:rsidP="000C45FF">
      <w:r>
        <w:separator/>
      </w:r>
    </w:p>
  </w:footnote>
  <w:footnote w:type="continuationSeparator" w:id="0">
    <w:p w14:paraId="39ED7E35" w14:textId="77777777" w:rsidR="000C4FBB" w:rsidRDefault="000C4FB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F68B6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4566C097" wp14:editId="11F72E7C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11EE"/>
    <w:multiLevelType w:val="hybridMultilevel"/>
    <w:tmpl w:val="48CE9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51AC3"/>
    <w:multiLevelType w:val="hybridMultilevel"/>
    <w:tmpl w:val="A1362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12394"/>
    <w:multiLevelType w:val="hybridMultilevel"/>
    <w:tmpl w:val="41805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B5637"/>
    <w:multiLevelType w:val="hybridMultilevel"/>
    <w:tmpl w:val="626AD17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BB"/>
    <w:rsid w:val="00036450"/>
    <w:rsid w:val="00061C84"/>
    <w:rsid w:val="000629D5"/>
    <w:rsid w:val="00076632"/>
    <w:rsid w:val="000C45FF"/>
    <w:rsid w:val="000C4FBB"/>
    <w:rsid w:val="000E3FD1"/>
    <w:rsid w:val="000E69A7"/>
    <w:rsid w:val="000F3B99"/>
    <w:rsid w:val="000F46E6"/>
    <w:rsid w:val="00176642"/>
    <w:rsid w:val="00180329"/>
    <w:rsid w:val="0019001F"/>
    <w:rsid w:val="001A74A5"/>
    <w:rsid w:val="001B2ABD"/>
    <w:rsid w:val="001D2335"/>
    <w:rsid w:val="001E1759"/>
    <w:rsid w:val="001E60AD"/>
    <w:rsid w:val="001F1ECC"/>
    <w:rsid w:val="002400EB"/>
    <w:rsid w:val="00244620"/>
    <w:rsid w:val="00256CF7"/>
    <w:rsid w:val="0026795D"/>
    <w:rsid w:val="0030481B"/>
    <w:rsid w:val="004071FC"/>
    <w:rsid w:val="00445947"/>
    <w:rsid w:val="004813B3"/>
    <w:rsid w:val="00496591"/>
    <w:rsid w:val="004C63E4"/>
    <w:rsid w:val="004D3011"/>
    <w:rsid w:val="005645EE"/>
    <w:rsid w:val="00597389"/>
    <w:rsid w:val="005D6289"/>
    <w:rsid w:val="005E39D5"/>
    <w:rsid w:val="00612544"/>
    <w:rsid w:val="0062123A"/>
    <w:rsid w:val="00646E75"/>
    <w:rsid w:val="006610D6"/>
    <w:rsid w:val="006771D0"/>
    <w:rsid w:val="006F2C56"/>
    <w:rsid w:val="00715FCB"/>
    <w:rsid w:val="00743101"/>
    <w:rsid w:val="007637B1"/>
    <w:rsid w:val="007867A0"/>
    <w:rsid w:val="007927F5"/>
    <w:rsid w:val="00802CA0"/>
    <w:rsid w:val="00846D4F"/>
    <w:rsid w:val="00896CBD"/>
    <w:rsid w:val="008C1736"/>
    <w:rsid w:val="00922D5C"/>
    <w:rsid w:val="009C2E1F"/>
    <w:rsid w:val="009E7C63"/>
    <w:rsid w:val="00A10A67"/>
    <w:rsid w:val="00A2118D"/>
    <w:rsid w:val="00AD76E2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CC0D54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5234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FA07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0C4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opezisrael.1604@outlook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s-ES%7bD2A06715-1893-4DC2-A595-2E97D92995F4%7d\%7b8862707B-0B14-4AD3-B7ED-7AEC83CFBA71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1217D3A8464A339F4C07B0C3A56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8ACB2-56CA-4199-9BD9-5E9D49547B99}"/>
      </w:docPartPr>
      <w:docPartBody>
        <w:p w:rsidR="00000000" w:rsidRDefault="00213EFA">
          <w:pPr>
            <w:pStyle w:val="D01217D3A8464A339F4C07B0C3A568A7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70A99A1DE94E4A6B981959FA63AFB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08B97-B592-4C94-A63A-4E5EF19970A2}"/>
      </w:docPartPr>
      <w:docPartBody>
        <w:p w:rsidR="00000000" w:rsidRDefault="00213EFA">
          <w:pPr>
            <w:pStyle w:val="70A99A1DE94E4A6B981959FA63AFB0E8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F601E975B69C4A4F9BA1154DF9ADC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6014B-3704-45A8-B282-31FE7453F932}"/>
      </w:docPartPr>
      <w:docPartBody>
        <w:p w:rsidR="00000000" w:rsidRDefault="00213EFA">
          <w:pPr>
            <w:pStyle w:val="F601E975B69C4A4F9BA1154DF9ADC99E"/>
          </w:pPr>
          <w:r w:rsidRPr="004D3011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9BE2961D5BE4C5481261E626DF4C383">
    <w:name w:val="C9BE2961D5BE4C5481261E626DF4C383"/>
  </w:style>
  <w:style w:type="paragraph" w:customStyle="1" w:styleId="1E804E56011F421CB1B51C235F4F7D87">
    <w:name w:val="1E804E56011F421CB1B51C235F4F7D87"/>
  </w:style>
  <w:style w:type="paragraph" w:customStyle="1" w:styleId="9D837D2911A942B589490A88A1F333FB">
    <w:name w:val="9D837D2911A942B589490A88A1F333FB"/>
  </w:style>
  <w:style w:type="paragraph" w:customStyle="1" w:styleId="F9C39004FEEC48038E6C384A0C4CF98C">
    <w:name w:val="F9C39004FEEC48038E6C384A0C4CF98C"/>
  </w:style>
  <w:style w:type="paragraph" w:customStyle="1" w:styleId="EC90D3EC901745D2A9D8DBC80F8FCFEB">
    <w:name w:val="EC90D3EC901745D2A9D8DBC80F8FCFEB"/>
  </w:style>
  <w:style w:type="paragraph" w:customStyle="1" w:styleId="D0697357EE024A0093E879DB97482A6C">
    <w:name w:val="D0697357EE024A0093E879DB97482A6C"/>
  </w:style>
  <w:style w:type="paragraph" w:customStyle="1" w:styleId="74FA462687AA4B93AE846DB2499169AD">
    <w:name w:val="74FA462687AA4B93AE846DB2499169AD"/>
  </w:style>
  <w:style w:type="paragraph" w:customStyle="1" w:styleId="E48DDBD4BA7F481BB15836EFBAF9483C">
    <w:name w:val="E48DDBD4BA7F481BB15836EFBAF9483C"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val="es-ES" w:eastAsia="en-US"/>
    </w:rPr>
  </w:style>
  <w:style w:type="paragraph" w:customStyle="1" w:styleId="0ABD4C7C1C9144ACAE2A6B8E4062DEF8">
    <w:name w:val="0ABD4C7C1C9144ACAE2A6B8E4062DEF8"/>
  </w:style>
  <w:style w:type="character" w:customStyle="1" w:styleId="Textogris">
    <w:name w:val="Texto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2EFB49A866B54C96B8F9C9E88EDC1074">
    <w:name w:val="2EFB49A866B54C96B8F9C9E88EDC1074"/>
  </w:style>
  <w:style w:type="paragraph" w:customStyle="1" w:styleId="E63686770F744CF5BF2DE8EB137E52EC">
    <w:name w:val="E63686770F744CF5BF2DE8EB137E52EC"/>
  </w:style>
  <w:style w:type="paragraph" w:customStyle="1" w:styleId="A3BDFC21BAA54E9BB3B9B4504337FBFB">
    <w:name w:val="A3BDFC21BAA54E9BB3B9B4504337FBFB"/>
  </w:style>
  <w:style w:type="paragraph" w:customStyle="1" w:styleId="FF82F952AF784AFE81C7BA0469BBD20E">
    <w:name w:val="FF82F952AF784AFE81C7BA0469BBD20E"/>
  </w:style>
  <w:style w:type="paragraph" w:customStyle="1" w:styleId="7905FF531F3D4B5196CDD986F0B501DA">
    <w:name w:val="7905FF531F3D4B5196CDD986F0B501DA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paragraph" w:customStyle="1" w:styleId="D01217D3A8464A339F4C07B0C3A568A7">
    <w:name w:val="D01217D3A8464A339F4C07B0C3A568A7"/>
  </w:style>
  <w:style w:type="paragraph" w:customStyle="1" w:styleId="70A99A1DE94E4A6B981959FA63AFB0E8">
    <w:name w:val="70A99A1DE94E4A6B981959FA63AFB0E8"/>
  </w:style>
  <w:style w:type="paragraph" w:customStyle="1" w:styleId="602EFD4C5C664A9BA82097F1A32A5305">
    <w:name w:val="602EFD4C5C664A9BA82097F1A32A5305"/>
  </w:style>
  <w:style w:type="paragraph" w:customStyle="1" w:styleId="9DBD12102BBC43AF8E67F675EC9ED483">
    <w:name w:val="9DBD12102BBC43AF8E67F675EC9ED483"/>
  </w:style>
  <w:style w:type="paragraph" w:customStyle="1" w:styleId="7AE913536C114DB6ACB5D8C8F79D49E3">
    <w:name w:val="7AE913536C114DB6ACB5D8C8F79D49E3"/>
  </w:style>
  <w:style w:type="paragraph" w:customStyle="1" w:styleId="F601E975B69C4A4F9BA1154DF9ADC99E">
    <w:name w:val="F601E975B69C4A4F9BA1154DF9ADC99E"/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  <w:style w:type="paragraph" w:customStyle="1" w:styleId="30907329944E493DBAF3D0D33D7B4E31">
    <w:name w:val="30907329944E493DBAF3D0D33D7B4E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{8862707B-0B14-4AD3-B7ED-7AEC83CFBA71}tf88924273_win32</Template>
  <TotalTime>0</TotalTime>
  <Pages>3</Pages>
  <Words>656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2023-02-24T04:57:00Z</dcterms:created>
  <dcterms:modified xsi:type="dcterms:W3CDTF">2023-02-24T06:12:00Z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